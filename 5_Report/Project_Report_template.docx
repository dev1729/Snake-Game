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77B91D12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 w:rsidR="00AF6C87">
                              <w:rPr>
                                <w:rFonts w:ascii="Arial" w:hAnsi="Arial" w:cs="Arial"/>
                                <w:sz w:val="56"/>
                              </w:rPr>
                              <w:t>PhoneBook Management System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48DC9B5B" w14:textId="77B91D12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 w:rsidR="00AF6C87">
                        <w:rPr>
                          <w:rFonts w:ascii="Arial" w:hAnsi="Arial" w:cs="Arial"/>
                          <w:sz w:val="56"/>
                        </w:rPr>
                        <w:t>PhoneBook Management System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18DE83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6122F8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1CADF065" w:rsidR="002979C3" w:rsidRPr="00404B4F" w:rsidRDefault="00AF6C87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518" w:type="pct"/>
            <w:vAlign w:val="center"/>
          </w:tcPr>
          <w:p w14:paraId="48DC9A5A" w14:textId="4DC4E055" w:rsidR="002979C3" w:rsidRPr="00B96BE2" w:rsidRDefault="00AF6C87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16-04-2021</w:t>
            </w:r>
          </w:p>
        </w:tc>
        <w:tc>
          <w:tcPr>
            <w:tcW w:w="863" w:type="pct"/>
            <w:vAlign w:val="center"/>
          </w:tcPr>
          <w:p w14:paraId="48DC9A5B" w14:textId="6D0292A0" w:rsidR="001B4CE7" w:rsidRPr="007B3ACD" w:rsidRDefault="00AF6C87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Venkata Sai</w:t>
            </w:r>
          </w:p>
        </w:tc>
        <w:tc>
          <w:tcPr>
            <w:tcW w:w="785" w:type="pct"/>
            <w:vAlign w:val="center"/>
          </w:tcPr>
          <w:p w14:paraId="48DC9A5C" w14:textId="2BB10F83" w:rsidR="002979C3" w:rsidRPr="00997756" w:rsidRDefault="00AF6C87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  <w:t>Venkata Sai</w:t>
            </w:r>
          </w:p>
        </w:tc>
        <w:tc>
          <w:tcPr>
            <w:tcW w:w="923" w:type="pct"/>
            <w:vAlign w:val="center"/>
          </w:tcPr>
          <w:p w14:paraId="48DC9A5D" w14:textId="1EE9BDE5" w:rsidR="002979C3" w:rsidRPr="00995956" w:rsidRDefault="00AF6C87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  <w:r>
              <w:rPr>
                <w:rFonts w:cs="Arial"/>
              </w:rPr>
              <w:t>Venkata Sai, Github Actions</w:t>
            </w:r>
          </w:p>
        </w:tc>
        <w:tc>
          <w:tcPr>
            <w:tcW w:w="1302" w:type="pct"/>
            <w:vAlign w:val="center"/>
          </w:tcPr>
          <w:p w14:paraId="48DC9A5E" w14:textId="5654D8E4" w:rsidR="002979C3" w:rsidRPr="00995956" w:rsidRDefault="00AF6C87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  <w:r>
              <w:rPr>
                <w:rFonts w:cs="Arial"/>
              </w:rPr>
              <w:t>Terminal Based further need GUI Based</w:t>
            </w: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450D51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0"/>
    <w:bookmarkEnd w:id="1"/>
    <w:bookmarkEnd w:id="2"/>
    <w:bookmarkEnd w:id="3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2B04B" w14:textId="77777777" w:rsidR="00450D51" w:rsidRDefault="00450D51" w:rsidP="006A582B">
      <w:r>
        <w:separator/>
      </w:r>
    </w:p>
  </w:endnote>
  <w:endnote w:type="continuationSeparator" w:id="0">
    <w:p w14:paraId="5F8BC084" w14:textId="77777777" w:rsidR="00450D51" w:rsidRDefault="00450D51" w:rsidP="006A582B">
      <w:r>
        <w:continuationSeparator/>
      </w:r>
    </w:p>
  </w:endnote>
  <w:endnote w:type="continuationNotice" w:id="1">
    <w:p w14:paraId="40AD2BAD" w14:textId="77777777" w:rsidR="00450D51" w:rsidRDefault="00450D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5A01B" w14:textId="77777777" w:rsidR="00450D51" w:rsidRDefault="00450D51" w:rsidP="006A582B">
      <w:r>
        <w:separator/>
      </w:r>
    </w:p>
  </w:footnote>
  <w:footnote w:type="continuationSeparator" w:id="0">
    <w:p w14:paraId="49A94089" w14:textId="77777777" w:rsidR="00450D51" w:rsidRDefault="00450D51" w:rsidP="006A582B">
      <w:r>
        <w:continuationSeparator/>
      </w:r>
    </w:p>
  </w:footnote>
  <w:footnote w:type="continuationNotice" w:id="1">
    <w:p w14:paraId="757FE753" w14:textId="77777777" w:rsidR="00450D51" w:rsidRDefault="00450D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0D51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AF6C87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TotalTime>179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268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sai chandavolu</cp:lastModifiedBy>
  <cp:revision>22</cp:revision>
  <cp:lastPrinted>2014-03-29T07:34:00Z</cp:lastPrinted>
  <dcterms:created xsi:type="dcterms:W3CDTF">2020-05-13T03:02:00Z</dcterms:created>
  <dcterms:modified xsi:type="dcterms:W3CDTF">2021-04-16T09:49:00Z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